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674" w:rsidRPr="009C4757" w:rsidRDefault="001D64AF" w:rsidP="008D1674">
      <w:pPr>
        <w:pStyle w:val="Default"/>
        <w:rPr>
          <w:b/>
        </w:rPr>
      </w:pPr>
      <w:r>
        <w:rPr>
          <w:b/>
        </w:rPr>
        <w:t>Begäran om uppgifter enligt</w:t>
      </w:r>
      <w:r w:rsidR="0084591E" w:rsidRPr="009C4757">
        <w:rPr>
          <w:b/>
        </w:rPr>
        <w:t xml:space="preserve"> </w:t>
      </w:r>
      <w:r w:rsidR="009A1603">
        <w:rPr>
          <w:b/>
        </w:rPr>
        <w:t xml:space="preserve">1 kap. </w:t>
      </w:r>
      <w:r w:rsidR="0084591E" w:rsidRPr="009C4757">
        <w:rPr>
          <w:b/>
        </w:rPr>
        <w:t>11 § lag (2004:297) om bank- och finansieringsrörelse</w:t>
      </w:r>
    </w:p>
    <w:p w:rsidR="0084591E" w:rsidRDefault="0084591E" w:rsidP="008D1674">
      <w:pPr>
        <w:pStyle w:val="Default"/>
      </w:pPr>
    </w:p>
    <w:p w:rsidR="0084591E" w:rsidRDefault="0084591E" w:rsidP="008D1674">
      <w:pPr>
        <w:pStyle w:val="Default"/>
      </w:pPr>
      <w:r>
        <w:t>I pågående förundersökning</w:t>
      </w:r>
      <w:r w:rsidR="00365FFE">
        <w:t xml:space="preserve">, </w:t>
      </w:r>
      <w:r w:rsidR="00C82D03">
        <w:t>&lt;%</w:t>
      </w:r>
      <w:proofErr w:type="spellStart"/>
      <w:r w:rsidR="00C82D03">
        <w:t>EbNo</w:t>
      </w:r>
      <w:proofErr w:type="spellEnd"/>
      <w:r w:rsidR="00C82D03">
        <w:t>%&gt;</w:t>
      </w:r>
      <w:r w:rsidRPr="00365FFE">
        <w:rPr>
          <w:color w:val="FF0000"/>
        </w:rPr>
        <w:t xml:space="preserve"> </w:t>
      </w:r>
      <w:r w:rsidR="005E734F">
        <w:t>begär</w:t>
      </w:r>
      <w:r>
        <w:t xml:space="preserve"> </w:t>
      </w:r>
      <w:r w:rsidR="00875260">
        <w:t>förundersökningsledare</w:t>
      </w:r>
      <w:r>
        <w:t xml:space="preserve"> </w:t>
      </w:r>
      <w:r w:rsidR="000A04F9">
        <w:t xml:space="preserve">att </w:t>
      </w:r>
      <w:r w:rsidR="006107BE">
        <w:t>uppgifter</w:t>
      </w:r>
      <w:r w:rsidR="005E734F">
        <w:t xml:space="preserve"> </w:t>
      </w:r>
      <w:r w:rsidR="005E734F" w:rsidRPr="005E734F">
        <w:t xml:space="preserve">enligt </w:t>
      </w:r>
      <w:r w:rsidR="009A1603">
        <w:t xml:space="preserve">1 kap. </w:t>
      </w:r>
      <w:r w:rsidR="005E734F" w:rsidRPr="005E734F">
        <w:t>11 § lag (2004:297) om bank- och finansieringsrörelse</w:t>
      </w:r>
      <w:r w:rsidR="006107BE" w:rsidRPr="005E734F">
        <w:t xml:space="preserve"> </w:t>
      </w:r>
      <w:r w:rsidR="006107BE">
        <w:t xml:space="preserve">om </w:t>
      </w:r>
      <w:r w:rsidR="005E734F">
        <w:t>enskildes förhållanden</w:t>
      </w:r>
      <w:r>
        <w:t xml:space="preserve"> </w:t>
      </w:r>
      <w:r w:rsidR="000A04F9">
        <w:t xml:space="preserve">lämnas ut </w:t>
      </w:r>
      <w:r>
        <w:t>enligt följande:</w:t>
      </w:r>
      <w:bookmarkStart w:id="0" w:name="_GoBack"/>
      <w:bookmarkEnd w:id="0"/>
    </w:p>
    <w:p w:rsidR="005E76DF" w:rsidRDefault="005E76DF" w:rsidP="008D1674">
      <w:pPr>
        <w:pStyle w:val="Default"/>
      </w:pPr>
    </w:p>
    <w:tbl>
      <w:tblPr>
        <w:tblW w:w="0" w:type="auto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5E76DF" w:rsidTr="005E76DF">
        <w:trPr>
          <w:trHeight w:val="3510"/>
        </w:trPr>
        <w:tc>
          <w:tcPr>
            <w:tcW w:w="9060" w:type="dxa"/>
          </w:tcPr>
          <w:p w:rsidR="005E76DF" w:rsidRDefault="005E76DF" w:rsidP="005E76DF">
            <w:pPr>
              <w:pStyle w:val="Default"/>
              <w:ind w:left="64"/>
            </w:pPr>
          </w:p>
          <w:p w:rsidR="005E76DF" w:rsidRDefault="005E76DF" w:rsidP="005E76DF">
            <w:pPr>
              <w:pStyle w:val="Default"/>
              <w:ind w:left="147"/>
            </w:pPr>
            <w:r>
              <w:t>Typ av förfrågan: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Engagemangsförfrågan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Kontotecknarförfrågan</w:t>
            </w:r>
          </w:p>
          <w:p w:rsidR="005E76DF" w:rsidRDefault="005E76DF" w:rsidP="005E76DF">
            <w:pPr>
              <w:pStyle w:val="Default"/>
              <w:ind w:left="147"/>
            </w:pPr>
            <w:r>
              <w:tab/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Kontoutdrag Medium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Kontoutdrag Small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Pr="00495E67" w:rsidRDefault="005E76DF" w:rsidP="00495E67">
            <w:pPr>
              <w:pStyle w:val="Default"/>
              <w:ind w:left="102"/>
            </w:pPr>
            <w:r w:rsidRPr="00495E67">
              <w:t>Personnr/</w:t>
            </w:r>
            <w:proofErr w:type="spellStart"/>
            <w:r w:rsidRPr="00495E67">
              <w:t>Orgnr</w:t>
            </w:r>
            <w:proofErr w:type="spellEnd"/>
            <w:r w:rsidRPr="00495E67">
              <w:t>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IdNo</w:t>
            </w:r>
            <w:proofErr w:type="spellEnd"/>
            <w:r w:rsidR="00C82D03">
              <w:t>%&gt;</w:t>
            </w:r>
          </w:p>
          <w:p w:rsidR="005E76DF" w:rsidRPr="00495E67" w:rsidRDefault="005E76DF" w:rsidP="005E76DF">
            <w:pPr>
              <w:pStyle w:val="Default"/>
              <w:ind w:left="147"/>
            </w:pPr>
            <w:r w:rsidRPr="00495E67">
              <w:t>Kontonummer:</w:t>
            </w:r>
            <w:r w:rsidRPr="00495E67">
              <w:tab/>
            </w:r>
            <w:r w:rsidR="00C82D03">
              <w:t>&lt;%</w:t>
            </w:r>
            <w:proofErr w:type="spellStart"/>
            <w:r w:rsidR="00C82D03">
              <w:t>AccNo</w:t>
            </w:r>
            <w:proofErr w:type="spellEnd"/>
            <w:r w:rsidR="00C82D03">
              <w:t>%&gt;</w:t>
            </w:r>
            <w:r w:rsidRPr="00495E67">
              <w:rPr>
                <w:color w:val="FF0000"/>
              </w:rPr>
              <w:br/>
            </w:r>
            <w:r w:rsidRPr="00495E67">
              <w:tab/>
            </w:r>
            <w:r w:rsidRPr="00624786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495E67">
              <w:instrText xml:space="preserve"> FORMTEXT </w:instrText>
            </w:r>
            <w:r w:rsidRPr="00624786">
              <w:fldChar w:fldCharType="separate"/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t> </w:t>
            </w:r>
            <w:r w:rsidRPr="00624786">
              <w:fldChar w:fldCharType="end"/>
            </w:r>
          </w:p>
          <w:p w:rsidR="005E76DF" w:rsidRDefault="005E76DF" w:rsidP="005E76DF">
            <w:pPr>
              <w:pStyle w:val="Default"/>
              <w:ind w:left="147"/>
            </w:pPr>
            <w:r>
              <w:t>Begär även kontoutdrag:</w:t>
            </w:r>
            <w:r>
              <w:tab/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Nej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Ja, small </w:t>
            </w:r>
            <w:r>
              <w:fldChar w:fldCharType="begin">
                <w:ffData>
                  <w:name w:val="Kryss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BE7">
              <w:fldChar w:fldCharType="separate"/>
            </w:r>
            <w:r>
              <w:fldChar w:fldCharType="end"/>
            </w:r>
            <w:r>
              <w:t xml:space="preserve"> Ja, medium</w:t>
            </w:r>
          </w:p>
          <w:p w:rsidR="005E76DF" w:rsidRPr="005A647C" w:rsidRDefault="005E76DF" w:rsidP="005E76DF">
            <w:pPr>
              <w:pStyle w:val="Default"/>
              <w:ind w:left="147"/>
              <w:rPr>
                <w:color w:val="FF0000"/>
              </w:rPr>
            </w:pPr>
            <w:r>
              <w:t>Period, start: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PeriodStart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  <w:r>
              <w:t>Period, slut:</w:t>
            </w:r>
            <w:r>
              <w:tab/>
            </w:r>
            <w:r w:rsidR="00C82D03">
              <w:t>&lt;%</w:t>
            </w:r>
            <w:proofErr w:type="spellStart"/>
            <w:r w:rsidR="00C82D03">
              <w:t>PeriodEnd</w:t>
            </w:r>
            <w:proofErr w:type="spellEnd"/>
            <w:r w:rsidR="00C82D03">
              <w:t>%&gt;</w:t>
            </w:r>
          </w:p>
          <w:p w:rsidR="005E76DF" w:rsidRDefault="005E76DF" w:rsidP="005E76DF">
            <w:pPr>
              <w:pStyle w:val="Default"/>
              <w:ind w:left="147"/>
            </w:pPr>
          </w:p>
          <w:p w:rsidR="005E76DF" w:rsidRDefault="005E76DF" w:rsidP="005E76DF">
            <w:pPr>
              <w:pStyle w:val="Default"/>
              <w:ind w:left="147"/>
            </w:pPr>
            <w:r>
              <w:t>I det fall personen/företaget helt saknar engagemang eller uppgift som efterfrågats i övrigt saknas önskas även information om detta.</w:t>
            </w:r>
          </w:p>
          <w:p w:rsidR="005E76DF" w:rsidRDefault="005E76DF" w:rsidP="005E76DF">
            <w:pPr>
              <w:pStyle w:val="Default"/>
              <w:ind w:left="64"/>
            </w:pPr>
          </w:p>
        </w:tc>
      </w:tr>
    </w:tbl>
    <w:p w:rsidR="003D1F15" w:rsidRPr="00F0326F" w:rsidRDefault="003D1F15" w:rsidP="008D1674">
      <w:pPr>
        <w:pStyle w:val="Default"/>
        <w:rPr>
          <w:color w:val="auto"/>
        </w:rPr>
      </w:pPr>
    </w:p>
    <w:p w:rsidR="00253663" w:rsidRPr="00F0326F" w:rsidRDefault="00253663" w:rsidP="008D1674">
      <w:pPr>
        <w:pStyle w:val="Default"/>
        <w:rPr>
          <w:color w:val="auto"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0"/>
      </w:tblGrid>
      <w:tr w:rsidR="00232273" w:rsidTr="00232273">
        <w:trPr>
          <w:trHeight w:val="825"/>
        </w:trPr>
        <w:tc>
          <w:tcPr>
            <w:tcW w:w="9000" w:type="dxa"/>
          </w:tcPr>
          <w:p w:rsidR="00232273" w:rsidRPr="009C4757" w:rsidRDefault="00232273" w:rsidP="00232273">
            <w:pPr>
              <w:pStyle w:val="Default"/>
              <w:ind w:left="109"/>
              <w:rPr>
                <w:b/>
              </w:rPr>
            </w:pPr>
          </w:p>
          <w:p w:rsidR="00232273" w:rsidRPr="009216A9" w:rsidRDefault="00232273" w:rsidP="00232273">
            <w:pPr>
              <w:ind w:left="109"/>
            </w:pPr>
            <w:r w:rsidRPr="009216A9">
              <w:t xml:space="preserve">Vänligen skicka begärda uppgifter genom att svara på detta mail. </w:t>
            </w:r>
            <w:r>
              <w:t>Om uppgifterna inte kan lämnas inom tre till fem arbetsdagar vänligen kontakta den utredare som begär uppgifterna</w:t>
            </w:r>
          </w:p>
          <w:p w:rsidR="00232273" w:rsidRDefault="00232273" w:rsidP="00232273">
            <w:pPr>
              <w:pStyle w:val="Default"/>
              <w:ind w:left="109"/>
              <w:rPr>
                <w:b/>
              </w:rPr>
            </w:pPr>
          </w:p>
        </w:tc>
      </w:tr>
    </w:tbl>
    <w:p w:rsidR="003D1F15" w:rsidRDefault="003D1F15" w:rsidP="008D1674">
      <w:pPr>
        <w:pStyle w:val="Default"/>
      </w:pPr>
    </w:p>
    <w:p w:rsidR="00E47253" w:rsidRDefault="00E47253" w:rsidP="008D1674">
      <w:pPr>
        <w:pStyle w:val="Default"/>
      </w:pPr>
      <w:r>
        <w:t>Vänliga hälsningar</w:t>
      </w:r>
    </w:p>
    <w:p w:rsidR="00904520" w:rsidRDefault="00C82D03" w:rsidP="008D1674">
      <w:pPr>
        <w:pStyle w:val="Default"/>
      </w:pPr>
      <w:r>
        <w:t>&lt;%</w:t>
      </w:r>
      <w:proofErr w:type="spellStart"/>
      <w:r>
        <w:t>Name</w:t>
      </w:r>
      <w:proofErr w:type="spellEnd"/>
      <w:r>
        <w:t>%&gt;</w:t>
      </w:r>
    </w:p>
    <w:p w:rsidR="00C82D03" w:rsidRDefault="00C82D03" w:rsidP="008D1674">
      <w:pPr>
        <w:pStyle w:val="Default"/>
      </w:pPr>
    </w:p>
    <w:p w:rsidR="00C82D03" w:rsidRPr="00904520" w:rsidRDefault="007F00A1" w:rsidP="00C82D03">
      <w:pPr>
        <w:pStyle w:val="Default"/>
        <w:rPr>
          <w:color w:val="auto"/>
        </w:rPr>
      </w:pPr>
      <w:r>
        <w:t xml:space="preserve">Frågor kan </w:t>
      </w:r>
      <w:r w:rsidR="006107BE">
        <w:t>ställas via mail till</w:t>
      </w:r>
      <w:r w:rsidR="00C82D03">
        <w:t>, &lt;%Email%&gt;</w:t>
      </w:r>
    </w:p>
    <w:p w:rsidR="00904520" w:rsidRDefault="00904520" w:rsidP="008D1674">
      <w:pPr>
        <w:pStyle w:val="Default"/>
      </w:pPr>
    </w:p>
    <w:p w:rsidR="00904520" w:rsidRDefault="00E47253" w:rsidP="008D1674">
      <w:pPr>
        <w:pStyle w:val="Default"/>
      </w:pPr>
      <w:r>
        <w:t>På uppdrag av</w:t>
      </w:r>
    </w:p>
    <w:p w:rsidR="00365FFE" w:rsidRPr="00365FFE" w:rsidRDefault="00875260" w:rsidP="00C82D03">
      <w:pPr>
        <w:pStyle w:val="Default"/>
      </w:pPr>
      <w:r>
        <w:t>Förundersökningsledare</w:t>
      </w:r>
      <w:r w:rsidR="00C82D03">
        <w:t xml:space="preserve"> &lt;%</w:t>
      </w:r>
      <w:proofErr w:type="spellStart"/>
      <w:r w:rsidR="00C82D03">
        <w:t>Prosecutor</w:t>
      </w:r>
      <w:proofErr w:type="spellEnd"/>
      <w:r w:rsidR="00C82D03">
        <w:t>%&gt;</w:t>
      </w:r>
    </w:p>
    <w:p w:rsidR="00365FFE" w:rsidRDefault="00365FFE" w:rsidP="00365FFE"/>
    <w:p w:rsidR="00E47253" w:rsidRPr="00365FFE" w:rsidRDefault="00E47253" w:rsidP="00365FFE">
      <w:pPr>
        <w:jc w:val="center"/>
      </w:pPr>
    </w:p>
    <w:sectPr w:rsidR="00E47253" w:rsidRPr="00365FFE" w:rsidSect="00214B88">
      <w:headerReference w:type="default" r:id="rId9"/>
      <w:headerReference w:type="first" r:id="rId10"/>
      <w:footerReference w:type="first" r:id="rId11"/>
      <w:pgSz w:w="11907" w:h="16840" w:code="9"/>
      <w:pgMar w:top="2552" w:right="1418" w:bottom="1253" w:left="1474" w:header="34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BE7" w:rsidRDefault="00114BE7">
      <w:r>
        <w:separator/>
      </w:r>
    </w:p>
  </w:endnote>
  <w:endnote w:type="continuationSeparator" w:id="0">
    <w:p w:rsidR="00114BE7" w:rsidRDefault="0011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 w:rsidP="00E65FCA">
    <w:pPr>
      <w:pStyle w:val="Sidfot"/>
      <w:tabs>
        <w:tab w:val="clear" w:pos="4536"/>
        <w:tab w:val="clear" w:pos="9072"/>
        <w:tab w:val="left" w:pos="2552"/>
        <w:tab w:val="left" w:pos="5387"/>
        <w:tab w:val="left" w:pos="7229"/>
        <w:tab w:val="left" w:pos="90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9923145</wp:posOffset>
              </wp:positionV>
              <wp:extent cx="3599815" cy="43434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599815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Pr="00E65FCA" w:rsidRDefault="00904520" w:rsidP="00E47253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bookmarkStart w:id="18" w:name="mygadr"/>
                          <w:bookmarkEnd w:id="18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bookmarkStart w:id="19" w:name="mypadr1"/>
                          <w:bookmarkEnd w:id="19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www.ekobrottsmyndigheten.se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68.05pt;margin-top:781.35pt;width:283.45pt;height:34.2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" filled="f" stroked="f">
              <o:lock v:ext="edit" aspectratio="t"/>
              <v:textbox>
                <w:txbxContent>
                  <w:p w:rsidR="00904520" w:rsidRPr="00E65FCA" w:rsidRDefault="00904520" w:rsidP="00E47253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bookmarkStart w:id="21" w:name="mygadr"/>
                    <w:bookmarkEnd w:id="21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bookmarkStart w:id="22" w:name="mypadr1"/>
                    <w:bookmarkEnd w:id="22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www.ekobrottsmyndigheten.se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BE7" w:rsidRDefault="00114BE7">
      <w:r>
        <w:separator/>
      </w:r>
    </w:p>
  </w:footnote>
  <w:footnote w:type="continuationSeparator" w:id="0">
    <w:p w:rsidR="00114BE7" w:rsidRDefault="00114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b/>
        <w:sz w:val="22"/>
        <w:szCs w:val="22"/>
      </w:rPr>
    </w:pPr>
    <w:r>
      <w:rPr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843915</wp:posOffset>
              </wp:positionH>
              <wp:positionV relativeFrom="page">
                <wp:posOffset>274320</wp:posOffset>
              </wp:positionV>
              <wp:extent cx="6370955" cy="1290320"/>
              <wp:effectExtent l="0" t="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7095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 w:rsidP="000B60D1"/>
                        <w:tbl>
                          <w:tblPr>
                            <w:tblW w:w="10031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409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  <w:ind w:right="34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bookmarkStart w:id="1" w:name="my2sid"/>
                            <w:bookmarkEnd w:id="1"/>
                            <w:tc>
                              <w:tcPr>
                                <w:tcW w:w="2409" w:type="dxa"/>
                                <w:vAlign w:val="bottom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44B98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2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495E67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Pr="00963488" w:rsidRDefault="00904520" w:rsidP="00C343E5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vAlign w:val="bottom"/>
                              </w:tcPr>
                              <w:p w:rsidR="00904520" w:rsidRDefault="00904520" w:rsidP="00F62474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09" w:type="dxa"/>
                              </w:tcPr>
                              <w:p w:rsidR="00904520" w:rsidRDefault="00904520" w:rsidP="00C343E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 w:rsidP="000B60D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66.45pt;margin-top:21.6pt;width:501.65pt;height:101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Gm3uQ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" filled="f" stroked="f">
              <v:textbox>
                <w:txbxContent>
                  <w:p w:rsidR="00904520" w:rsidRDefault="00904520" w:rsidP="000B60D1"/>
                  <w:tbl>
                    <w:tblPr>
                      <w:tblW w:w="10031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409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C343E5">
                          <w:pPr>
                            <w:pStyle w:val="Lptext"/>
                            <w:ind w:right="34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bookmarkStart w:id="2" w:name="my2sid"/>
                      <w:bookmarkEnd w:id="2"/>
                      <w:tc>
                        <w:tcPr>
                          <w:tcW w:w="2409" w:type="dxa"/>
                          <w:vAlign w:val="bottom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44B98">
                            <w:rPr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495E67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Pr="00963488" w:rsidRDefault="00904520" w:rsidP="00C343E5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vAlign w:val="bottom"/>
                        </w:tcPr>
                        <w:p w:rsidR="00904520" w:rsidRDefault="00904520" w:rsidP="00F62474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09" w:type="dxa"/>
                        </w:tcPr>
                        <w:p w:rsidR="00904520" w:rsidRDefault="00904520" w:rsidP="00C343E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 w:rsidP="000B60D1"/>
                </w:txbxContent>
              </v:textbox>
              <w10:wrap anchorx="page" anchory="page"/>
            </v:shape>
          </w:pict>
        </mc:Fallback>
      </mc:AlternateContent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b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11" name="Bild 11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10E">
      <w:rPr>
        <w:b/>
        <w:sz w:val="22"/>
        <w:szCs w:val="22"/>
      </w:rPr>
      <w:t xml:space="preserve"> </w:t>
    </w:r>
    <w:r w:rsidRPr="007C410E">
      <w:rPr>
        <w:sz w:val="22"/>
        <w:szCs w:val="22"/>
      </w:rPr>
      <w:tab/>
    </w:r>
    <w:r w:rsidRPr="007C410E">
      <w:rPr>
        <w:sz w:val="22"/>
        <w:szCs w:val="22"/>
      </w:rPr>
      <w:tab/>
    </w: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 w:rsidRPr="007C410E">
      <w:rPr>
        <w:sz w:val="22"/>
        <w:szCs w:val="22"/>
      </w:rPr>
      <w:tab/>
    </w:r>
  </w:p>
  <w:p w:rsidR="00904520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  <w:r>
      <w:rPr>
        <w:sz w:val="22"/>
        <w:szCs w:val="22"/>
      </w:rPr>
      <w:tab/>
    </w:r>
    <w:r>
      <w:rPr>
        <w:sz w:val="22"/>
        <w:szCs w:val="22"/>
      </w:rPr>
      <w:tab/>
    </w:r>
  </w:p>
  <w:p w:rsidR="00904520" w:rsidRPr="007C410E" w:rsidRDefault="00904520" w:rsidP="00C87021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2"/>
        <w:szCs w:val="22"/>
      </w:rPr>
    </w:pPr>
  </w:p>
  <w:p w:rsidR="00904520" w:rsidRPr="007C410E" w:rsidRDefault="00904520">
    <w:pPr>
      <w:pStyle w:val="Sidhuvud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520" w:rsidRPr="00743C05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36"/>
        <w:szCs w:val="36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252095</wp:posOffset>
              </wp:positionV>
              <wp:extent cx="6450965" cy="1290320"/>
              <wp:effectExtent l="0" t="0" r="0" b="0"/>
              <wp:wrapNone/>
              <wp:docPr id="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0965" cy="129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4520" w:rsidRDefault="00904520"/>
                        <w:tbl>
                          <w:tblPr>
                            <w:tblW w:w="988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510"/>
                            <w:gridCol w:w="2410"/>
                            <w:gridCol w:w="1702"/>
                            <w:gridCol w:w="2267"/>
                          </w:tblGrid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Datum</w:t>
                                </w: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 w:rsidRPr="00963488"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Sida</w:t>
                                </w: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3510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410" w:type="dxa"/>
                              </w:tcPr>
                              <w:p w:rsidR="00904520" w:rsidRPr="008D1674" w:rsidRDefault="00904520" w:rsidP="00DD5ED5">
                                <w:pPr>
                                  <w:pStyle w:val="Lptext"/>
                                  <w:ind w:right="34"/>
                                </w:pPr>
                                <w:bookmarkStart w:id="2" w:name="mymen"/>
                                <w:bookmarkEnd w:id="2"/>
                              </w:p>
                            </w:tc>
                            <w:bookmarkStart w:id="3" w:name="mydatum"/>
                            <w:bookmarkEnd w:id="3"/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TIME \@ "yyyy-MM-dd" </w:instrText>
                                </w:r>
                                <w:r>
                                  <w:fldChar w:fldCharType="separate"/>
                                </w:r>
                                <w:r w:rsidR="00DA7E6B">
                                  <w:rPr>
                                    <w:noProof/>
                                  </w:rPr>
                                  <w:t>2016-01-14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bookmarkStart w:id="4" w:name="mysid"/>
                            <w:bookmarkEnd w:id="4"/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PAGE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A7E6B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 xml:space="preserve"> (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instrText xml:space="preserve"> NUMPAGES  \* LOWER </w:instrTex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DA7E6B"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  <w:r w:rsidRPr="007C410E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  <w:tr w:rsidR="00904520" w:rsidTr="006D0EDA">
                            <w:trPr>
                              <w:trHeight w:hRule="exact" w:val="397"/>
                            </w:trPr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Pr="00F62474" w:rsidRDefault="00904520" w:rsidP="00F62474">
                                <w:pPr>
                                  <w:pStyle w:val="Lptext"/>
                                  <w:rPr>
                                    <w:szCs w:val="24"/>
                                  </w:rPr>
                                </w:pPr>
                                <w:bookmarkStart w:id="5" w:name="myhand"/>
                                <w:bookmarkEnd w:id="5"/>
                              </w:p>
                            </w:tc>
                            <w:tc>
                              <w:tcPr>
                                <w:tcW w:w="1702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  <w:vAlign w:val="bottom"/>
                              </w:tcPr>
                              <w:p w:rsidR="00904520" w:rsidRPr="00963488" w:rsidRDefault="00904520" w:rsidP="009937E8">
                                <w:pPr>
                                  <w:pStyle w:val="Lptext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6" w:name="my2"/>
                                <w:bookmarkEnd w:id="6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7" w:name="myertdat"/>
                                <w:bookmarkEnd w:id="7"/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8" w:name="mydnr"/>
                                <w:bookmarkEnd w:id="8"/>
                              </w:p>
                            </w:tc>
                          </w:tr>
                          <w:tr w:rsidR="00904520" w:rsidTr="006D0EDA">
                            <w:tc>
                              <w:tcPr>
                                <w:tcW w:w="5920" w:type="dxa"/>
                                <w:gridSpan w:val="2"/>
                                <w:tcMar>
                                  <w:left w:w="85" w:type="dxa"/>
                                </w:tcMar>
                                <w:vAlign w:val="bottom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  <w:bookmarkStart w:id="9" w:name="my3"/>
                                <w:bookmarkEnd w:id="9"/>
                              </w:p>
                            </w:tc>
                            <w:tc>
                              <w:tcPr>
                                <w:tcW w:w="1702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  <w:tc>
                              <w:tcPr>
                                <w:tcW w:w="2267" w:type="dxa"/>
                              </w:tcPr>
                              <w:p w:rsidR="00904520" w:rsidRDefault="00904520" w:rsidP="00DD5ED5">
                                <w:pPr>
                                  <w:pStyle w:val="Lptext"/>
                                </w:pPr>
                              </w:p>
                            </w:tc>
                          </w:tr>
                        </w:tbl>
                        <w:p w:rsidR="00904520" w:rsidRDefault="00904520"/>
                        <w:p w:rsidR="00904520" w:rsidRDefault="00904520"/>
                        <w:p w:rsidR="00904520" w:rsidRDefault="00904520"/>
                        <w:p w:rsidR="00904520" w:rsidRDefault="00904520">
                          <w: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68.05pt;margin-top:19.85pt;width:507.95pt;height:101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DcvAIAAMI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" filled="f" stroked="f">
              <v:textbox>
                <w:txbxContent>
                  <w:p w:rsidR="00904520" w:rsidRDefault="00904520"/>
                  <w:tbl>
                    <w:tblPr>
                      <w:tblW w:w="988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510"/>
                      <w:gridCol w:w="2410"/>
                      <w:gridCol w:w="1702"/>
                      <w:gridCol w:w="2267"/>
                    </w:tblGrid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  <w:jc w:val="center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Datum</w:t>
                          </w: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96348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Sida</w:t>
                          </w:r>
                        </w:p>
                      </w:tc>
                    </w:tr>
                    <w:tr w:rsidR="00904520" w:rsidTr="006D0EDA">
                      <w:tc>
                        <w:tcPr>
                          <w:tcW w:w="3510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410" w:type="dxa"/>
                        </w:tcPr>
                        <w:p w:rsidR="00904520" w:rsidRPr="008D1674" w:rsidRDefault="00904520" w:rsidP="00DD5ED5">
                          <w:pPr>
                            <w:pStyle w:val="Lptext"/>
                            <w:ind w:right="34"/>
                          </w:pPr>
                          <w:bookmarkStart w:id="10" w:name="mymen"/>
                          <w:bookmarkEnd w:id="10"/>
                        </w:p>
                      </w:tc>
                      <w:bookmarkStart w:id="11" w:name="mydatum"/>
                      <w:bookmarkEnd w:id="11"/>
                      <w:tc>
                        <w:tcPr>
                          <w:tcW w:w="1702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>
                            <w:fldChar w:fldCharType="begin"/>
                          </w:r>
                          <w:r>
                            <w:instrText xml:space="preserve"> TIME \@ "yyyy-MM-dd" </w:instrText>
                          </w:r>
                          <w:r>
                            <w:fldChar w:fldCharType="separate"/>
                          </w:r>
                          <w:r w:rsidR="00DA7E6B">
                            <w:rPr>
                              <w:noProof/>
                            </w:rPr>
                            <w:t>2016-01-14</w:t>
                          </w:r>
                          <w:r>
                            <w:fldChar w:fldCharType="end"/>
                          </w:r>
                        </w:p>
                      </w:tc>
                      <w:bookmarkStart w:id="12" w:name="mysid"/>
                      <w:bookmarkEnd w:id="12"/>
                      <w:tc>
                        <w:tcPr>
                          <w:tcW w:w="2267" w:type="dxa"/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PAGE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A7E6B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 xml:space="preserve"> (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instrText xml:space="preserve"> NUMPAGES  \* LOWER </w:instrTex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DA7E6B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  <w:r w:rsidRPr="007C410E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  <w:tr w:rsidR="00904520" w:rsidTr="006D0EDA">
                      <w:trPr>
                        <w:trHeight w:hRule="exact" w:val="397"/>
                      </w:trPr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Pr="00F62474" w:rsidRDefault="00904520" w:rsidP="00F62474">
                          <w:pPr>
                            <w:pStyle w:val="Lptext"/>
                            <w:rPr>
                              <w:szCs w:val="24"/>
                            </w:rPr>
                          </w:pPr>
                          <w:bookmarkStart w:id="13" w:name="myhand"/>
                          <w:bookmarkEnd w:id="13"/>
                        </w:p>
                      </w:tc>
                      <w:tc>
                        <w:tcPr>
                          <w:tcW w:w="1702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267" w:type="dxa"/>
                          <w:vAlign w:val="bottom"/>
                        </w:tcPr>
                        <w:p w:rsidR="00904520" w:rsidRPr="00963488" w:rsidRDefault="00904520" w:rsidP="009937E8">
                          <w:pPr>
                            <w:pStyle w:val="Lptex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4" w:name="my2"/>
                          <w:bookmarkEnd w:id="14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5" w:name="myertdat"/>
                          <w:bookmarkEnd w:id="15"/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6" w:name="mydnr"/>
                          <w:bookmarkEnd w:id="16"/>
                        </w:p>
                      </w:tc>
                    </w:tr>
                    <w:tr w:rsidR="00904520" w:rsidTr="006D0EDA">
                      <w:tc>
                        <w:tcPr>
                          <w:tcW w:w="5920" w:type="dxa"/>
                          <w:gridSpan w:val="2"/>
                          <w:tcMar>
                            <w:left w:w="85" w:type="dxa"/>
                          </w:tcMar>
                          <w:vAlign w:val="bottom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  <w:bookmarkStart w:id="17" w:name="my3"/>
                          <w:bookmarkEnd w:id="17"/>
                        </w:p>
                      </w:tc>
                      <w:tc>
                        <w:tcPr>
                          <w:tcW w:w="1702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  <w:tc>
                        <w:tcPr>
                          <w:tcW w:w="2267" w:type="dxa"/>
                        </w:tcPr>
                        <w:p w:rsidR="00904520" w:rsidRDefault="00904520" w:rsidP="00DD5ED5">
                          <w:pPr>
                            <w:pStyle w:val="Lptext"/>
                          </w:pPr>
                        </w:p>
                      </w:tc>
                    </w:tr>
                  </w:tbl>
                  <w:p w:rsidR="00904520" w:rsidRDefault="00904520"/>
                  <w:p w:rsidR="00904520" w:rsidRDefault="00904520"/>
                  <w:p w:rsidR="00904520" w:rsidRDefault="00904520"/>
                  <w:p w:rsidR="00904520" w:rsidRDefault="00904520">
                    <w:r>
                      <w:br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Pr="00963488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  <w:rPr>
        <w:sz w:val="24"/>
        <w:szCs w:val="24"/>
      </w:rPr>
    </w:pPr>
  </w:p>
  <w:p w:rsidR="00904520" w:rsidRDefault="00904520" w:rsidP="00963488">
    <w:pPr>
      <w:pStyle w:val="Sidhuvud"/>
      <w:tabs>
        <w:tab w:val="clear" w:pos="4536"/>
        <w:tab w:val="clear" w:pos="9072"/>
        <w:tab w:val="left" w:pos="4678"/>
        <w:tab w:val="left" w:pos="7229"/>
      </w:tabs>
      <w:ind w:right="-1418"/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377825</wp:posOffset>
          </wp:positionH>
          <wp:positionV relativeFrom="page">
            <wp:posOffset>198120</wp:posOffset>
          </wp:positionV>
          <wp:extent cx="2357120" cy="706120"/>
          <wp:effectExtent l="0" t="0" r="5080" b="0"/>
          <wp:wrapTight wrapText="bothSides">
            <wp:wrapPolygon edited="0">
              <wp:start x="1746" y="583"/>
              <wp:lineTo x="0" y="7576"/>
              <wp:lineTo x="0" y="18647"/>
              <wp:lineTo x="175" y="20396"/>
              <wp:lineTo x="21472" y="20396"/>
              <wp:lineTo x="21472" y="9324"/>
              <wp:lineTo x="2619" y="583"/>
              <wp:lineTo x="1746" y="583"/>
            </wp:wrapPolygon>
          </wp:wrapTight>
          <wp:docPr id="9" name="Bild 9" descr="ebm_logo_svv_2009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bm_logo_svv_2009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706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73751"/>
    <w:multiLevelType w:val="hybridMultilevel"/>
    <w:tmpl w:val="091CC60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B4E06"/>
    <w:multiLevelType w:val="hybridMultilevel"/>
    <w:tmpl w:val="364A2B54"/>
    <w:lvl w:ilvl="0" w:tplc="041D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B9328C"/>
    <w:multiLevelType w:val="hybridMultilevel"/>
    <w:tmpl w:val="DF9CF4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ormulär" w:val="w:useAnsiKerningPairs"/>
    <w:docVar w:name="Frasfil" w:val="w:docVa"/>
    <w:docVar w:name="Frasgrupp" w:val="w:docVa"/>
    <w:docVar w:name="HuvFot" w:val="ѯѯ牀ѽ鷘̏챤澙릈Ѓ"/>
    <w:docVar w:name="idag" w:val="2014-05-26 "/>
    <w:docVar w:name="LokalFrasfil" w:val="w:docVa"/>
    <w:docVar w:name="LokalFrasgrupp" w:val="w:docVa"/>
    <w:docVar w:name="PrivatFrasfil" w:val="w:docVa"/>
    <w:docVar w:name="PrivatFrasgrupp" w:val="w:docVa"/>
  </w:docVars>
  <w:rsids>
    <w:rsidRoot w:val="008D1674"/>
    <w:rsid w:val="000026B4"/>
    <w:rsid w:val="000054E1"/>
    <w:rsid w:val="00011582"/>
    <w:rsid w:val="00042282"/>
    <w:rsid w:val="000631F2"/>
    <w:rsid w:val="0006728D"/>
    <w:rsid w:val="000A04F9"/>
    <w:rsid w:val="000B0B34"/>
    <w:rsid w:val="000B15BF"/>
    <w:rsid w:val="000B60D1"/>
    <w:rsid w:val="000D31A6"/>
    <w:rsid w:val="000E5842"/>
    <w:rsid w:val="000F2E2D"/>
    <w:rsid w:val="000F5FB0"/>
    <w:rsid w:val="00104742"/>
    <w:rsid w:val="00114BE7"/>
    <w:rsid w:val="00131E32"/>
    <w:rsid w:val="00144049"/>
    <w:rsid w:val="00152BC2"/>
    <w:rsid w:val="0015478C"/>
    <w:rsid w:val="00170623"/>
    <w:rsid w:val="001712A9"/>
    <w:rsid w:val="001A3B97"/>
    <w:rsid w:val="001B0AF6"/>
    <w:rsid w:val="001B1F3F"/>
    <w:rsid w:val="001C6968"/>
    <w:rsid w:val="001D64AF"/>
    <w:rsid w:val="001E2CC1"/>
    <w:rsid w:val="001E5E79"/>
    <w:rsid w:val="001F304C"/>
    <w:rsid w:val="001F77E8"/>
    <w:rsid w:val="00204EAB"/>
    <w:rsid w:val="00205336"/>
    <w:rsid w:val="00214B88"/>
    <w:rsid w:val="002279DF"/>
    <w:rsid w:val="00232273"/>
    <w:rsid w:val="00253663"/>
    <w:rsid w:val="00262DAF"/>
    <w:rsid w:val="00272574"/>
    <w:rsid w:val="0027408B"/>
    <w:rsid w:val="002920EB"/>
    <w:rsid w:val="002A3D71"/>
    <w:rsid w:val="002F4FC5"/>
    <w:rsid w:val="00365FFE"/>
    <w:rsid w:val="00387226"/>
    <w:rsid w:val="003A17D3"/>
    <w:rsid w:val="003B202E"/>
    <w:rsid w:val="003C1732"/>
    <w:rsid w:val="003D0ACC"/>
    <w:rsid w:val="003D1A6D"/>
    <w:rsid w:val="003D1F15"/>
    <w:rsid w:val="003E35EC"/>
    <w:rsid w:val="004076AD"/>
    <w:rsid w:val="00467309"/>
    <w:rsid w:val="004919D9"/>
    <w:rsid w:val="00495E67"/>
    <w:rsid w:val="00497376"/>
    <w:rsid w:val="004B2C73"/>
    <w:rsid w:val="004C0352"/>
    <w:rsid w:val="004E53CC"/>
    <w:rsid w:val="005114AC"/>
    <w:rsid w:val="00517489"/>
    <w:rsid w:val="00540ED1"/>
    <w:rsid w:val="00543D2D"/>
    <w:rsid w:val="00544443"/>
    <w:rsid w:val="00546BAE"/>
    <w:rsid w:val="0056224D"/>
    <w:rsid w:val="00565ED0"/>
    <w:rsid w:val="005703B4"/>
    <w:rsid w:val="005779E7"/>
    <w:rsid w:val="005B15A2"/>
    <w:rsid w:val="005D7067"/>
    <w:rsid w:val="005E734F"/>
    <w:rsid w:val="005E76DF"/>
    <w:rsid w:val="006107BE"/>
    <w:rsid w:val="00612D70"/>
    <w:rsid w:val="00621861"/>
    <w:rsid w:val="006427F1"/>
    <w:rsid w:val="006670C0"/>
    <w:rsid w:val="006B4BAC"/>
    <w:rsid w:val="006C2896"/>
    <w:rsid w:val="006D0EDA"/>
    <w:rsid w:val="0072176B"/>
    <w:rsid w:val="00726FE6"/>
    <w:rsid w:val="00733FDD"/>
    <w:rsid w:val="00743C05"/>
    <w:rsid w:val="00750F14"/>
    <w:rsid w:val="00764943"/>
    <w:rsid w:val="00777C6A"/>
    <w:rsid w:val="00783143"/>
    <w:rsid w:val="007858DB"/>
    <w:rsid w:val="00795C2E"/>
    <w:rsid w:val="007A517A"/>
    <w:rsid w:val="007B6685"/>
    <w:rsid w:val="007C410E"/>
    <w:rsid w:val="007D5A1D"/>
    <w:rsid w:val="007E43F1"/>
    <w:rsid w:val="007F00A1"/>
    <w:rsid w:val="00812CB6"/>
    <w:rsid w:val="0084131B"/>
    <w:rsid w:val="0084591E"/>
    <w:rsid w:val="00863A32"/>
    <w:rsid w:val="00875260"/>
    <w:rsid w:val="008921C5"/>
    <w:rsid w:val="008D1674"/>
    <w:rsid w:val="008D2153"/>
    <w:rsid w:val="00904520"/>
    <w:rsid w:val="00907EA2"/>
    <w:rsid w:val="009216A9"/>
    <w:rsid w:val="00930ABF"/>
    <w:rsid w:val="00955C1C"/>
    <w:rsid w:val="00960137"/>
    <w:rsid w:val="00963488"/>
    <w:rsid w:val="00972C02"/>
    <w:rsid w:val="009937E8"/>
    <w:rsid w:val="009A1603"/>
    <w:rsid w:val="009B08DE"/>
    <w:rsid w:val="009B13C9"/>
    <w:rsid w:val="009C4757"/>
    <w:rsid w:val="009C6B68"/>
    <w:rsid w:val="009C73BB"/>
    <w:rsid w:val="009E5056"/>
    <w:rsid w:val="009E6D29"/>
    <w:rsid w:val="009F30F7"/>
    <w:rsid w:val="00A01578"/>
    <w:rsid w:val="00A047A1"/>
    <w:rsid w:val="00A12201"/>
    <w:rsid w:val="00A440AB"/>
    <w:rsid w:val="00A57F5D"/>
    <w:rsid w:val="00A61902"/>
    <w:rsid w:val="00A670E6"/>
    <w:rsid w:val="00AC74B0"/>
    <w:rsid w:val="00AC7866"/>
    <w:rsid w:val="00AE1CD4"/>
    <w:rsid w:val="00AE4416"/>
    <w:rsid w:val="00AE6B5B"/>
    <w:rsid w:val="00AF503A"/>
    <w:rsid w:val="00B166F3"/>
    <w:rsid w:val="00B3076E"/>
    <w:rsid w:val="00B327F0"/>
    <w:rsid w:val="00B35185"/>
    <w:rsid w:val="00B967D7"/>
    <w:rsid w:val="00BC0543"/>
    <w:rsid w:val="00BD730F"/>
    <w:rsid w:val="00BE1BE3"/>
    <w:rsid w:val="00BE4A94"/>
    <w:rsid w:val="00BF0DA7"/>
    <w:rsid w:val="00C01E6C"/>
    <w:rsid w:val="00C03002"/>
    <w:rsid w:val="00C26786"/>
    <w:rsid w:val="00C300EF"/>
    <w:rsid w:val="00C343E5"/>
    <w:rsid w:val="00C55F59"/>
    <w:rsid w:val="00C62195"/>
    <w:rsid w:val="00C82D03"/>
    <w:rsid w:val="00C8328D"/>
    <w:rsid w:val="00C85807"/>
    <w:rsid w:val="00C87021"/>
    <w:rsid w:val="00CA3051"/>
    <w:rsid w:val="00CB2F5E"/>
    <w:rsid w:val="00CB3110"/>
    <w:rsid w:val="00CF774C"/>
    <w:rsid w:val="00D1180F"/>
    <w:rsid w:val="00D40535"/>
    <w:rsid w:val="00D42DE7"/>
    <w:rsid w:val="00D44B98"/>
    <w:rsid w:val="00D551B4"/>
    <w:rsid w:val="00D703BB"/>
    <w:rsid w:val="00D76C1F"/>
    <w:rsid w:val="00D92F0F"/>
    <w:rsid w:val="00DA7E6B"/>
    <w:rsid w:val="00DB6108"/>
    <w:rsid w:val="00DC5C7E"/>
    <w:rsid w:val="00DD3ABE"/>
    <w:rsid w:val="00DD5ED5"/>
    <w:rsid w:val="00E00706"/>
    <w:rsid w:val="00E04476"/>
    <w:rsid w:val="00E14E3B"/>
    <w:rsid w:val="00E2549E"/>
    <w:rsid w:val="00E47253"/>
    <w:rsid w:val="00E62F6A"/>
    <w:rsid w:val="00E65FCA"/>
    <w:rsid w:val="00E71B46"/>
    <w:rsid w:val="00EA7B7B"/>
    <w:rsid w:val="00EC688E"/>
    <w:rsid w:val="00EF5083"/>
    <w:rsid w:val="00F0326F"/>
    <w:rsid w:val="00F154A1"/>
    <w:rsid w:val="00F4626B"/>
    <w:rsid w:val="00F62474"/>
    <w:rsid w:val="00F63EEC"/>
    <w:rsid w:val="00F71CB4"/>
    <w:rsid w:val="00F76321"/>
    <w:rsid w:val="00F77428"/>
    <w:rsid w:val="00F85803"/>
    <w:rsid w:val="00F85B95"/>
    <w:rsid w:val="00FA244B"/>
    <w:rsid w:val="00FA3402"/>
    <w:rsid w:val="00FA429D"/>
    <w:rsid w:val="00FE385E"/>
    <w:rsid w:val="00FE7934"/>
    <w:rsid w:val="00FF246D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03A"/>
    <w:rPr>
      <w:sz w:val="24"/>
    </w:rPr>
  </w:style>
  <w:style w:type="paragraph" w:styleId="Rubrik1">
    <w:name w:val="heading 1"/>
    <w:basedOn w:val="Normal"/>
    <w:next w:val="Lptext"/>
    <w:qFormat/>
    <w:rsid w:val="004076AD"/>
    <w:pPr>
      <w:keepNext/>
      <w:spacing w:before="240" w:after="60"/>
      <w:outlineLvl w:val="0"/>
    </w:pPr>
    <w:rPr>
      <w:b/>
      <w:kern w:val="28"/>
      <w:sz w:val="32"/>
    </w:rPr>
  </w:style>
  <w:style w:type="paragraph" w:styleId="Rubrik2">
    <w:name w:val="heading 2"/>
    <w:basedOn w:val="Normal"/>
    <w:next w:val="Lptext"/>
    <w:qFormat/>
    <w:rsid w:val="004076AD"/>
    <w:pPr>
      <w:keepNext/>
      <w:spacing w:before="240" w:after="60"/>
      <w:outlineLvl w:val="1"/>
    </w:pPr>
    <w:rPr>
      <w:b/>
      <w:sz w:val="28"/>
    </w:rPr>
  </w:style>
  <w:style w:type="paragraph" w:styleId="Rubrik3">
    <w:name w:val="heading 3"/>
    <w:basedOn w:val="Normal"/>
    <w:next w:val="Lptext"/>
    <w:qFormat/>
    <w:rsid w:val="004076AD"/>
    <w:pPr>
      <w:keepNext/>
      <w:spacing w:before="240" w:after="60"/>
      <w:outlineLvl w:val="2"/>
    </w:pPr>
    <w:rPr>
      <w:b/>
    </w:rPr>
  </w:style>
  <w:style w:type="paragraph" w:styleId="Rubrik4">
    <w:name w:val="heading 4"/>
    <w:basedOn w:val="Normal"/>
    <w:next w:val="Lptext"/>
    <w:qFormat/>
    <w:rsid w:val="004076AD"/>
    <w:pPr>
      <w:keepNext/>
      <w:spacing w:before="240" w:after="60"/>
      <w:outlineLvl w:val="3"/>
    </w:pPr>
    <w:rPr>
      <w:b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Sidfot">
    <w:name w:val="footer"/>
    <w:basedOn w:val="Normal"/>
    <w:rsid w:val="00AF503A"/>
    <w:pPr>
      <w:tabs>
        <w:tab w:val="center" w:pos="4536"/>
        <w:tab w:val="right" w:pos="9072"/>
      </w:tabs>
    </w:pPr>
    <w:rPr>
      <w:sz w:val="18"/>
    </w:rPr>
  </w:style>
  <w:style w:type="paragraph" w:styleId="Punktlista">
    <w:name w:val="List Bullet"/>
    <w:aliases w:val="Plista"/>
    <w:basedOn w:val="Lptext"/>
    <w:next w:val="Lptext"/>
    <w:rsid w:val="0084131B"/>
    <w:pPr>
      <w:ind w:left="283" w:hanging="283"/>
    </w:pPr>
  </w:style>
  <w:style w:type="paragraph" w:customStyle="1" w:styleId="Lptext">
    <w:name w:val="Löptext"/>
    <w:basedOn w:val="Normal"/>
    <w:rsid w:val="004076AD"/>
  </w:style>
  <w:style w:type="paragraph" w:customStyle="1" w:styleId="Citattext">
    <w:name w:val="Citattext"/>
    <w:basedOn w:val="Lptext"/>
    <w:next w:val="Lptext"/>
    <w:rsid w:val="004076AD"/>
    <w:pPr>
      <w:ind w:left="567" w:right="567"/>
    </w:pPr>
    <w:rPr>
      <w:sz w:val="20"/>
    </w:rPr>
  </w:style>
  <w:style w:type="table" w:styleId="Tabellrutnt">
    <w:name w:val="Table Grid"/>
    <w:basedOn w:val="Normaltabell"/>
    <w:rsid w:val="00AC74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rsid w:val="00540ED1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540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D167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stycke">
    <w:name w:val="List Paragraph"/>
    <w:basedOn w:val="Normal"/>
    <w:uiPriority w:val="34"/>
    <w:qFormat/>
    <w:rsid w:val="00144049"/>
    <w:pPr>
      <w:ind w:left="720"/>
      <w:contextualSpacing/>
    </w:pPr>
  </w:style>
  <w:style w:type="character" w:styleId="Platshllartext">
    <w:name w:val="Placeholder Text"/>
    <w:uiPriority w:val="99"/>
    <w:semiHidden/>
    <w:rsid w:val="00144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4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20268-FD48-41EF-9606-1354FECFF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Brev</vt:lpstr>
    </vt:vector>
  </TitlesOfParts>
  <Company>Rå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Resenius Birgitta</dc:creator>
  <cp:lastModifiedBy>En nöjd Microsoft Office-användare</cp:lastModifiedBy>
  <cp:revision>3</cp:revision>
  <cp:lastPrinted>2016-01-14T08:10:00Z</cp:lastPrinted>
  <dcterms:created xsi:type="dcterms:W3CDTF">2016-01-14T15:19:00Z</dcterms:created>
  <dcterms:modified xsi:type="dcterms:W3CDTF">2016-01-14T15:19:00Z</dcterms:modified>
</cp:coreProperties>
</file>